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2DD09" w14:textId="77777777" w:rsidR="00C067C5" w:rsidRPr="00636774" w:rsidRDefault="001E5A04" w:rsidP="00C724B6">
      <w:pPr>
        <w:pStyle w:val="Ttulo"/>
        <w:rPr>
          <w:color w:val="auto"/>
          <w:sz w:val="44"/>
          <w:lang w:val="pt-BR"/>
        </w:rPr>
      </w:pPr>
      <w:r w:rsidRPr="00636774">
        <w:rPr>
          <w:color w:val="auto"/>
          <w:sz w:val="44"/>
          <w:lang w:val="pt-BR"/>
        </w:rPr>
        <w:t>Rafael dos Santos sakamoto</w:t>
      </w:r>
    </w:p>
    <w:p w14:paraId="7E668758" w14:textId="77777777" w:rsidR="00391911" w:rsidRPr="00C724B6" w:rsidRDefault="00391911" w:rsidP="00391911">
      <w:pPr>
        <w:spacing w:before="240" w:after="0"/>
        <w:ind w:right="0"/>
        <w:jc w:val="right"/>
        <w:rPr>
          <w:color w:val="auto"/>
          <w:lang w:val="pt-BR"/>
        </w:rPr>
      </w:pPr>
      <w:r w:rsidRPr="00C724B6">
        <w:rPr>
          <w:color w:val="auto"/>
          <w:lang w:val="pt-BR"/>
        </w:rPr>
        <w:t>Solteiro, 31 anos</w:t>
      </w:r>
    </w:p>
    <w:p w14:paraId="3E633C85" w14:textId="77777777" w:rsidR="00391911" w:rsidRPr="00C724B6" w:rsidRDefault="00391911" w:rsidP="00391911">
      <w:pPr>
        <w:spacing w:after="0"/>
        <w:ind w:right="0"/>
        <w:jc w:val="right"/>
        <w:rPr>
          <w:color w:val="auto"/>
          <w:lang w:val="pt-BR"/>
        </w:rPr>
      </w:pPr>
      <w:r w:rsidRPr="00C724B6">
        <w:rPr>
          <w:color w:val="auto"/>
          <w:lang w:val="pt-BR"/>
        </w:rPr>
        <w:t>rafael.sakamoto@gmail.com</w:t>
      </w:r>
    </w:p>
    <w:p w14:paraId="00159668" w14:textId="77777777" w:rsidR="00391911" w:rsidRPr="00C724B6" w:rsidRDefault="00391911" w:rsidP="00391911">
      <w:pPr>
        <w:spacing w:after="0"/>
        <w:ind w:right="0"/>
        <w:jc w:val="right"/>
        <w:rPr>
          <w:color w:val="auto"/>
          <w:lang w:val="pt-BR"/>
        </w:rPr>
      </w:pPr>
      <w:r w:rsidRPr="00C724B6">
        <w:rPr>
          <w:color w:val="auto"/>
          <w:lang w:val="pt-BR"/>
        </w:rPr>
        <w:t>(11) 98581-5888</w:t>
      </w:r>
    </w:p>
    <w:p w14:paraId="7873DFF5" w14:textId="77777777" w:rsidR="00161541" w:rsidRPr="00C724B6" w:rsidRDefault="00161541" w:rsidP="00161541">
      <w:pPr>
        <w:spacing w:after="0"/>
        <w:ind w:right="0"/>
        <w:jc w:val="right"/>
        <w:rPr>
          <w:color w:val="auto"/>
          <w:lang w:val="pt-BR"/>
        </w:rPr>
      </w:pPr>
      <w:r>
        <w:rPr>
          <w:color w:val="auto"/>
          <w:lang w:val="pt-BR"/>
        </w:rPr>
        <w:t>Rua Frei Antônio de Pádua, 606, Guanabara, Campinas-SP</w:t>
      </w:r>
    </w:p>
    <w:p w14:paraId="133FD101" w14:textId="77777777" w:rsidR="00391911" w:rsidRPr="00C724B6" w:rsidRDefault="00391911" w:rsidP="00391911">
      <w:pPr>
        <w:spacing w:after="0"/>
        <w:ind w:right="0"/>
        <w:jc w:val="right"/>
        <w:rPr>
          <w:color w:val="auto"/>
          <w:lang w:val="pt-BR"/>
        </w:rPr>
      </w:pPr>
      <w:r w:rsidRPr="00C724B6">
        <w:rPr>
          <w:color w:val="auto"/>
          <w:lang w:val="pt-BR"/>
        </w:rPr>
        <w:t xml:space="preserve">Currículo Lattes: </w:t>
      </w:r>
      <w:hyperlink r:id="rId10" w:history="1">
        <w:r w:rsidR="00E52333" w:rsidRPr="00C724B6">
          <w:rPr>
            <w:rStyle w:val="Hyperlink"/>
            <w:color w:val="auto"/>
          </w:rPr>
          <w:t>http://lattes.cnpq.br/9250804943068662</w:t>
        </w:r>
      </w:hyperlink>
    </w:p>
    <w:sdt>
      <w:sdtPr>
        <w:rPr>
          <w:color w:val="auto"/>
          <w:lang w:val="pt-BR"/>
        </w:rPr>
        <w:alias w:val="Título do objetivo:"/>
        <w:tag w:val="Título do objetivo:"/>
        <w:id w:val="-1471434502"/>
        <w:placeholder>
          <w:docPart w:val="8B7369752C894DC1B577DFD01CE02DC2"/>
        </w:placeholder>
        <w:temporary/>
        <w:showingPlcHdr/>
        <w15:appearance w15:val="hidden"/>
      </w:sdtPr>
      <w:sdtEndPr/>
      <w:sdtContent>
        <w:p w14:paraId="1241D41B" w14:textId="77777777" w:rsidR="00C067C5" w:rsidRPr="00C724B6" w:rsidRDefault="00126049" w:rsidP="002563E8">
          <w:pPr>
            <w:pStyle w:val="Ttulo1"/>
            <w:rPr>
              <w:color w:val="auto"/>
              <w:lang w:val="pt-BR"/>
            </w:rPr>
          </w:pPr>
          <w:r w:rsidRPr="00C724B6">
            <w:rPr>
              <w:color w:val="auto"/>
              <w:lang w:val="pt-BR" w:bidi="pt-BR"/>
            </w:rPr>
            <w:t>Objetivo</w:t>
          </w:r>
        </w:p>
      </w:sdtContent>
    </w:sdt>
    <w:tbl>
      <w:tblPr>
        <w:tblStyle w:val="Tabeladocurrculo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ela do objetivo"/>
      </w:tblPr>
      <w:tblGrid>
        <w:gridCol w:w="8618"/>
      </w:tblGrid>
      <w:tr w:rsidR="00C724B6" w:rsidRPr="00C724B6" w14:paraId="075E9D55" w14:textId="77777777" w:rsidTr="00843164">
        <w:trPr>
          <w:tblHeader/>
        </w:trPr>
        <w:tc>
          <w:tcPr>
            <w:tcW w:w="5000" w:type="pct"/>
          </w:tcPr>
          <w:p w14:paraId="0272C0E4" w14:textId="2234C96A" w:rsidR="00260D3F" w:rsidRPr="00C724B6" w:rsidRDefault="005F2C73">
            <w:pPr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Atuar como p</w:t>
            </w:r>
            <w:r w:rsidR="005259D2">
              <w:rPr>
                <w:color w:val="auto"/>
                <w:lang w:val="pt-BR"/>
              </w:rPr>
              <w:t>ianista</w:t>
            </w:r>
            <w:r>
              <w:rPr>
                <w:color w:val="auto"/>
                <w:lang w:val="pt-BR"/>
              </w:rPr>
              <w:t xml:space="preserve"> ou</w:t>
            </w:r>
            <w:r w:rsidR="005259D2">
              <w:rPr>
                <w:color w:val="auto"/>
                <w:lang w:val="pt-BR"/>
              </w:rPr>
              <w:t xml:space="preserve"> professor de piano, teoria musical, percepção</w:t>
            </w:r>
            <w:r w:rsidR="001E17C2">
              <w:rPr>
                <w:color w:val="auto"/>
                <w:lang w:val="pt-BR"/>
              </w:rPr>
              <w:t>, História da Música ou harmonia.</w:t>
            </w:r>
          </w:p>
        </w:tc>
      </w:tr>
    </w:tbl>
    <w:p w14:paraId="53C689B1" w14:textId="77777777" w:rsidR="00126049" w:rsidRPr="00C724B6" w:rsidRDefault="001E5A04" w:rsidP="002563E8">
      <w:pPr>
        <w:pStyle w:val="Ttulo1"/>
        <w:rPr>
          <w:color w:val="auto"/>
          <w:lang w:val="pt-BR"/>
        </w:rPr>
      </w:pPr>
      <w:r w:rsidRPr="00C724B6">
        <w:rPr>
          <w:color w:val="auto"/>
          <w:lang w:val="pt-BR"/>
        </w:rPr>
        <w:t>Habilidades e competências</w:t>
      </w:r>
    </w:p>
    <w:tbl>
      <w:tblPr>
        <w:tblStyle w:val="Tabeladocurrculo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Tabela de habilidades e conhecimentos:"/>
      </w:tblPr>
      <w:tblGrid>
        <w:gridCol w:w="8618"/>
      </w:tblGrid>
      <w:tr w:rsidR="00C724B6" w:rsidRPr="00C724B6" w14:paraId="618F4CC5" w14:textId="77777777" w:rsidTr="00264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29D2489" w14:textId="241C9482" w:rsidR="00260D3F" w:rsidRPr="00C724B6" w:rsidRDefault="001D528D" w:rsidP="00B81F20">
            <w:pPr>
              <w:spacing w:line="240" w:lineRule="auto"/>
              <w:jc w:val="both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Com formação principal em piano erudito</w:t>
            </w:r>
            <w:r w:rsidR="003B7D86">
              <w:rPr>
                <w:color w:val="auto"/>
                <w:lang w:val="pt-BR"/>
              </w:rPr>
              <w:t>, a</w:t>
            </w:r>
            <w:r w:rsidR="00A05892" w:rsidRPr="00C724B6">
              <w:rPr>
                <w:color w:val="auto"/>
                <w:lang w:val="pt-BR"/>
              </w:rPr>
              <w:t>tuo desde 200</w:t>
            </w:r>
            <w:r w:rsidR="00650996">
              <w:rPr>
                <w:color w:val="auto"/>
                <w:lang w:val="pt-BR"/>
              </w:rPr>
              <w:t>9</w:t>
            </w:r>
            <w:r w:rsidR="00A05892" w:rsidRPr="00C724B6">
              <w:rPr>
                <w:color w:val="auto"/>
                <w:lang w:val="pt-BR"/>
              </w:rPr>
              <w:t xml:space="preserve"> como professor em escolas de música e com alunos particulares de piano e teoria musical. </w:t>
            </w:r>
            <w:r w:rsidR="00472321">
              <w:rPr>
                <w:color w:val="auto"/>
                <w:lang w:val="pt-BR"/>
              </w:rPr>
              <w:t xml:space="preserve">Trabalhei com </w:t>
            </w:r>
            <w:r w:rsidR="008C5FC1">
              <w:rPr>
                <w:color w:val="auto"/>
                <w:lang w:val="pt-BR"/>
              </w:rPr>
              <w:t xml:space="preserve">alunos de </w:t>
            </w:r>
            <w:r w:rsidR="00BB1A97">
              <w:rPr>
                <w:color w:val="auto"/>
                <w:lang w:val="pt-BR"/>
              </w:rPr>
              <w:t>todas as faixas etárias, a partir de 6 anos de idade</w:t>
            </w:r>
            <w:r w:rsidR="008C5FC1">
              <w:rPr>
                <w:color w:val="auto"/>
                <w:lang w:val="pt-BR"/>
              </w:rPr>
              <w:t xml:space="preserve">, abrangendo </w:t>
            </w:r>
            <w:r w:rsidR="00FE754B">
              <w:rPr>
                <w:color w:val="auto"/>
                <w:lang w:val="pt-BR"/>
              </w:rPr>
              <w:t>diversos</w:t>
            </w:r>
            <w:r w:rsidR="00E90EC8">
              <w:rPr>
                <w:color w:val="auto"/>
                <w:lang w:val="pt-BR"/>
              </w:rPr>
              <w:t xml:space="preserve"> níveis</w:t>
            </w:r>
            <w:r w:rsidR="008C5FC1">
              <w:rPr>
                <w:color w:val="auto"/>
                <w:lang w:val="pt-BR"/>
              </w:rPr>
              <w:t xml:space="preserve"> e situações</w:t>
            </w:r>
            <w:r w:rsidR="00543468">
              <w:rPr>
                <w:color w:val="auto"/>
                <w:lang w:val="pt-BR"/>
              </w:rPr>
              <w:t xml:space="preserve">, desde crianças com problemas de aprendizado (dislexia, por exemplo) até </w:t>
            </w:r>
            <w:r w:rsidR="00D96A9D">
              <w:rPr>
                <w:color w:val="auto"/>
                <w:lang w:val="pt-BR"/>
              </w:rPr>
              <w:t xml:space="preserve">graduandos em música e </w:t>
            </w:r>
            <w:r w:rsidR="00AC230F">
              <w:rPr>
                <w:color w:val="auto"/>
                <w:lang w:val="pt-BR"/>
              </w:rPr>
              <w:t>pianistas profissionais</w:t>
            </w:r>
            <w:r w:rsidR="00D96A9D">
              <w:rPr>
                <w:color w:val="auto"/>
                <w:lang w:val="pt-BR"/>
              </w:rPr>
              <w:t>.</w:t>
            </w:r>
            <w:r w:rsidR="00FE754B">
              <w:rPr>
                <w:color w:val="auto"/>
                <w:lang w:val="pt-BR"/>
              </w:rPr>
              <w:t xml:space="preserve"> </w:t>
            </w:r>
            <w:r w:rsidR="00443CD5">
              <w:rPr>
                <w:color w:val="auto"/>
                <w:lang w:val="pt-BR"/>
              </w:rPr>
              <w:t>Lecio</w:t>
            </w:r>
            <w:r w:rsidR="00C60E49">
              <w:rPr>
                <w:color w:val="auto"/>
                <w:lang w:val="pt-BR"/>
              </w:rPr>
              <w:t xml:space="preserve">no, também, em inglês. </w:t>
            </w:r>
            <w:r w:rsidR="00636774">
              <w:rPr>
                <w:color w:val="auto"/>
                <w:lang w:val="pt-BR"/>
              </w:rPr>
              <w:t xml:space="preserve">Sou um profissional muito adaptável </w:t>
            </w:r>
            <w:r w:rsidR="00AC62CE">
              <w:rPr>
                <w:color w:val="auto"/>
                <w:lang w:val="pt-BR"/>
              </w:rPr>
              <w:t xml:space="preserve">a diferentes demandas </w:t>
            </w:r>
            <w:r w:rsidR="004342F5">
              <w:rPr>
                <w:color w:val="auto"/>
                <w:lang w:val="pt-BR"/>
              </w:rPr>
              <w:t>e diferentes</w:t>
            </w:r>
            <w:r w:rsidR="00B2114B">
              <w:rPr>
                <w:color w:val="auto"/>
                <w:lang w:val="pt-BR"/>
              </w:rPr>
              <w:t xml:space="preserve"> tipos de</w:t>
            </w:r>
            <w:r w:rsidR="004342F5">
              <w:rPr>
                <w:color w:val="auto"/>
                <w:lang w:val="pt-BR"/>
              </w:rPr>
              <w:t xml:space="preserve"> trabalho. </w:t>
            </w:r>
            <w:r w:rsidR="00F8472A">
              <w:rPr>
                <w:color w:val="auto"/>
                <w:lang w:val="pt-BR"/>
              </w:rPr>
              <w:t xml:space="preserve">Tenho </w:t>
            </w:r>
            <w:r w:rsidR="007828EF">
              <w:rPr>
                <w:color w:val="auto"/>
                <w:lang w:val="pt-BR"/>
              </w:rPr>
              <w:t>satisfação e entusiasmo por aprender, estudar, atualizar-me e aprimorar</w:t>
            </w:r>
            <w:r w:rsidR="009D062B">
              <w:rPr>
                <w:color w:val="auto"/>
                <w:lang w:val="pt-BR"/>
              </w:rPr>
              <w:t>-me</w:t>
            </w:r>
            <w:r w:rsidR="007828EF">
              <w:rPr>
                <w:color w:val="auto"/>
                <w:lang w:val="pt-BR"/>
              </w:rPr>
              <w:t xml:space="preserve">. </w:t>
            </w:r>
            <w:r w:rsidR="001250B2">
              <w:rPr>
                <w:color w:val="auto"/>
                <w:lang w:val="pt-BR"/>
              </w:rPr>
              <w:t xml:space="preserve">Atuei, também, </w:t>
            </w:r>
            <w:r w:rsidR="002B6BB6">
              <w:rPr>
                <w:color w:val="auto"/>
                <w:lang w:val="pt-BR"/>
              </w:rPr>
              <w:t>em recitais de piano solo, música de câmara e como pianista colaborador</w:t>
            </w:r>
            <w:r w:rsidR="00671852">
              <w:rPr>
                <w:color w:val="auto"/>
                <w:lang w:val="pt-BR"/>
              </w:rPr>
              <w:t xml:space="preserve"> </w:t>
            </w:r>
            <w:r w:rsidR="00671852" w:rsidRPr="00671852">
              <w:rPr>
                <w:i/>
                <w:color w:val="auto"/>
                <w:lang w:val="pt-BR"/>
              </w:rPr>
              <w:t>freelancer</w:t>
            </w:r>
            <w:r w:rsidR="002B6BB6">
              <w:rPr>
                <w:color w:val="auto"/>
                <w:lang w:val="pt-BR"/>
              </w:rPr>
              <w:t>.</w:t>
            </w:r>
          </w:p>
        </w:tc>
      </w:tr>
    </w:tbl>
    <w:p w14:paraId="518119D4" w14:textId="7C8C5F8D" w:rsidR="00843164" w:rsidRPr="00C724B6" w:rsidRDefault="007B759C" w:rsidP="00843164">
      <w:pPr>
        <w:pStyle w:val="Ttulo1"/>
        <w:rPr>
          <w:color w:val="auto"/>
          <w:lang w:val="pt-BR"/>
        </w:rPr>
      </w:pPr>
      <w:r>
        <w:rPr>
          <w:color w:val="auto"/>
          <w:lang w:val="pt-BR"/>
        </w:rPr>
        <w:t>Atividade profissional</w:t>
      </w:r>
    </w:p>
    <w:tbl>
      <w:tblPr>
        <w:tblStyle w:val="Tabeladocurrculo"/>
        <w:tblW w:w="5000" w:type="pct"/>
        <w:tblLook w:val="0600" w:firstRow="0" w:lastRow="0" w:firstColumn="0" w:lastColumn="0" w:noHBand="1" w:noVBand="1"/>
        <w:tblDescription w:val="Tabela de experiência"/>
      </w:tblPr>
      <w:tblGrid>
        <w:gridCol w:w="1574"/>
        <w:gridCol w:w="7044"/>
      </w:tblGrid>
      <w:tr w:rsidR="00CA6616" w:rsidRPr="00D448FE" w14:paraId="436210B5" w14:textId="77777777" w:rsidTr="00843164">
        <w:trPr>
          <w:tblHeader/>
        </w:trPr>
        <w:tc>
          <w:tcPr>
            <w:tcW w:w="913" w:type="pct"/>
          </w:tcPr>
          <w:p w14:paraId="02718B43" w14:textId="512E52A2" w:rsidR="00CA6616" w:rsidRDefault="00CA6616" w:rsidP="00843164">
            <w:pPr>
              <w:pStyle w:val="Data"/>
              <w:rPr>
                <w:b/>
                <w:bCs/>
              </w:rPr>
            </w:pPr>
            <w:r>
              <w:rPr>
                <w:b/>
                <w:bCs/>
              </w:rPr>
              <w:t>Atual</w:t>
            </w:r>
          </w:p>
        </w:tc>
        <w:tc>
          <w:tcPr>
            <w:tcW w:w="4087" w:type="pct"/>
          </w:tcPr>
          <w:p w14:paraId="390C77C2" w14:textId="0E5EA669" w:rsidR="00D32672" w:rsidRDefault="00D32672" w:rsidP="00297EBC">
            <w:pPr>
              <w:rPr>
                <w:b/>
                <w:color w:val="auto"/>
                <w:lang w:val="pt-BR"/>
              </w:rPr>
            </w:pPr>
            <w:r>
              <w:rPr>
                <w:b/>
                <w:color w:val="auto"/>
                <w:lang w:val="pt-BR"/>
              </w:rPr>
              <w:t>Professor particular de piano.</w:t>
            </w:r>
          </w:p>
          <w:p w14:paraId="58F829A2" w14:textId="0E7EFF15" w:rsidR="00CA6616" w:rsidRPr="0071146C" w:rsidRDefault="0071146C" w:rsidP="00297EBC">
            <w:pPr>
              <w:rPr>
                <w:color w:val="auto"/>
                <w:lang w:val="pt-BR"/>
              </w:rPr>
            </w:pPr>
            <w:proofErr w:type="spellStart"/>
            <w:r>
              <w:rPr>
                <w:b/>
                <w:color w:val="auto"/>
                <w:lang w:val="pt-BR"/>
              </w:rPr>
              <w:t>Aronne</w:t>
            </w:r>
            <w:proofErr w:type="spellEnd"/>
            <w:r>
              <w:rPr>
                <w:b/>
                <w:color w:val="auto"/>
                <w:lang w:val="pt-BR"/>
              </w:rPr>
              <w:t xml:space="preserve"> Pianos</w:t>
            </w:r>
            <w:r>
              <w:rPr>
                <w:color w:val="auto"/>
                <w:lang w:val="pt-BR"/>
              </w:rPr>
              <w:t>, vendedor de instrumentos musicais.</w:t>
            </w:r>
          </w:p>
        </w:tc>
      </w:tr>
      <w:tr w:rsidR="00487D1C" w:rsidRPr="00D448FE" w14:paraId="5275699D" w14:textId="77777777" w:rsidTr="00843164">
        <w:trPr>
          <w:tblHeader/>
        </w:trPr>
        <w:tc>
          <w:tcPr>
            <w:tcW w:w="913" w:type="pct"/>
          </w:tcPr>
          <w:p w14:paraId="5B1B517E" w14:textId="4B349148" w:rsidR="00487D1C" w:rsidRPr="00C724B6" w:rsidRDefault="00487D1C" w:rsidP="00843164">
            <w:pPr>
              <w:pStyle w:val="Data"/>
              <w:rPr>
                <w:b/>
                <w:bCs/>
              </w:rPr>
            </w:pPr>
            <w:r>
              <w:rPr>
                <w:b/>
                <w:bCs/>
              </w:rPr>
              <w:t>201</w:t>
            </w:r>
            <w:r w:rsidR="00D32672">
              <w:rPr>
                <w:b/>
                <w:bCs/>
              </w:rPr>
              <w:t>8</w:t>
            </w:r>
            <w:r w:rsidR="0022612F">
              <w:rPr>
                <w:b/>
                <w:bCs/>
              </w:rPr>
              <w:t>-2019</w:t>
            </w:r>
          </w:p>
        </w:tc>
        <w:tc>
          <w:tcPr>
            <w:tcW w:w="4087" w:type="pct"/>
          </w:tcPr>
          <w:p w14:paraId="594C7D75" w14:textId="2E70A901" w:rsidR="00487D1C" w:rsidRPr="00CC6DEA" w:rsidRDefault="00431D45" w:rsidP="00297EBC">
            <w:pPr>
              <w:rPr>
                <w:color w:val="auto"/>
                <w:lang w:val="pt-BR"/>
              </w:rPr>
            </w:pPr>
            <w:bookmarkStart w:id="0" w:name="_GoBack"/>
            <w:r>
              <w:rPr>
                <w:b/>
                <w:color w:val="auto"/>
                <w:lang w:val="pt-BR"/>
              </w:rPr>
              <w:t>Colégio</w:t>
            </w:r>
            <w:r w:rsidR="00735BF3" w:rsidRPr="00966D7F">
              <w:rPr>
                <w:b/>
                <w:color w:val="auto"/>
                <w:lang w:val="pt-BR"/>
              </w:rPr>
              <w:t xml:space="preserve"> </w:t>
            </w:r>
            <w:proofErr w:type="spellStart"/>
            <w:r w:rsidR="00735BF3" w:rsidRPr="00966D7F">
              <w:rPr>
                <w:b/>
                <w:color w:val="auto"/>
                <w:lang w:val="pt-BR"/>
              </w:rPr>
              <w:t>Avenues</w:t>
            </w:r>
            <w:proofErr w:type="spellEnd"/>
            <w:r w:rsidR="00D16974" w:rsidRPr="00D16974">
              <w:rPr>
                <w:color w:val="auto"/>
                <w:lang w:val="pt-BR"/>
              </w:rPr>
              <w:t>,</w:t>
            </w:r>
            <w:r w:rsidR="0031570B">
              <w:rPr>
                <w:b/>
                <w:color w:val="auto"/>
                <w:lang w:val="pt-BR"/>
              </w:rPr>
              <w:t xml:space="preserve"> </w:t>
            </w:r>
            <w:r w:rsidR="00735BF3" w:rsidRPr="00CC6DEA">
              <w:rPr>
                <w:color w:val="auto"/>
                <w:lang w:val="pt-BR"/>
              </w:rPr>
              <w:t>professor de piano</w:t>
            </w:r>
            <w:r w:rsidR="00CC6DEA" w:rsidRPr="00CC6DEA">
              <w:rPr>
                <w:color w:val="auto"/>
                <w:lang w:val="pt-BR"/>
              </w:rPr>
              <w:t xml:space="preserve"> (terceirizado</w:t>
            </w:r>
            <w:r w:rsidR="00D16974">
              <w:rPr>
                <w:color w:val="auto"/>
                <w:lang w:val="pt-BR"/>
              </w:rPr>
              <w:t xml:space="preserve"> pela escola Opus Music</w:t>
            </w:r>
            <w:r w:rsidR="00BC48D6">
              <w:rPr>
                <w:color w:val="auto"/>
                <w:lang w:val="pt-BR"/>
              </w:rPr>
              <w:t>,</w:t>
            </w:r>
            <w:r w:rsidR="00D16974">
              <w:rPr>
                <w:color w:val="auto"/>
                <w:lang w:val="pt-BR"/>
              </w:rPr>
              <w:t xml:space="preserve"> temporário</w:t>
            </w:r>
            <w:r w:rsidR="00CC6DEA" w:rsidRPr="00CC6DEA">
              <w:rPr>
                <w:color w:val="auto"/>
                <w:lang w:val="pt-BR"/>
              </w:rPr>
              <w:t>)</w:t>
            </w:r>
            <w:r w:rsidR="00735BF3" w:rsidRPr="00CC6DEA">
              <w:rPr>
                <w:color w:val="auto"/>
                <w:lang w:val="pt-BR"/>
              </w:rPr>
              <w:t>.</w:t>
            </w:r>
          </w:p>
          <w:bookmarkEnd w:id="0"/>
          <w:p w14:paraId="42124888" w14:textId="185C9540" w:rsidR="00D448FE" w:rsidRPr="00D448FE" w:rsidRDefault="00D448FE" w:rsidP="00D448FE">
            <w:pPr>
              <w:rPr>
                <w:color w:val="auto"/>
                <w:lang w:val="pt-BR"/>
              </w:rPr>
            </w:pPr>
            <w:r w:rsidRPr="00D448FE">
              <w:rPr>
                <w:color w:val="auto"/>
                <w:lang w:val="pt-BR"/>
              </w:rPr>
              <w:t>- Alunos de 7 a 12 anos d</w:t>
            </w:r>
            <w:r>
              <w:rPr>
                <w:color w:val="auto"/>
                <w:lang w:val="pt-BR"/>
              </w:rPr>
              <w:t>e idade.</w:t>
            </w:r>
          </w:p>
        </w:tc>
      </w:tr>
      <w:tr w:rsidR="00C724B6" w:rsidRPr="00C724B6" w14:paraId="45D51158" w14:textId="77777777" w:rsidTr="00843164">
        <w:trPr>
          <w:tblHeader/>
        </w:trPr>
        <w:tc>
          <w:tcPr>
            <w:tcW w:w="913" w:type="pct"/>
          </w:tcPr>
          <w:p w14:paraId="419A755D" w14:textId="6A1D5E87" w:rsidR="0068608C" w:rsidRPr="00C724B6" w:rsidRDefault="00EE0F79" w:rsidP="00843164">
            <w:pPr>
              <w:pStyle w:val="Data"/>
              <w:rPr>
                <w:b/>
                <w:bCs/>
              </w:rPr>
            </w:pPr>
            <w:r w:rsidRPr="00C724B6">
              <w:rPr>
                <w:b/>
                <w:bCs/>
              </w:rPr>
              <w:t>2017</w:t>
            </w:r>
          </w:p>
        </w:tc>
        <w:tc>
          <w:tcPr>
            <w:tcW w:w="4087" w:type="pct"/>
          </w:tcPr>
          <w:p w14:paraId="76E577B9" w14:textId="5A7A0232" w:rsidR="0068608C" w:rsidRPr="00C724B6" w:rsidRDefault="00EE0F79" w:rsidP="00297EBC">
            <w:pPr>
              <w:rPr>
                <w:color w:val="auto"/>
                <w:lang w:val="pt-BR"/>
              </w:rPr>
            </w:pPr>
            <w:r w:rsidRPr="00966D7F">
              <w:rPr>
                <w:b/>
                <w:color w:val="auto"/>
                <w:lang w:val="pt-BR"/>
              </w:rPr>
              <w:t>Escola de Música Juliana Mendonça</w:t>
            </w:r>
            <w:r w:rsidR="00904EBB" w:rsidRPr="00C724B6">
              <w:rPr>
                <w:color w:val="auto"/>
                <w:lang w:val="pt-BR"/>
              </w:rPr>
              <w:t>, professor de piano.</w:t>
            </w:r>
          </w:p>
          <w:p w14:paraId="5D955B1B" w14:textId="32B3986C" w:rsidR="002A02FD" w:rsidRPr="00C724B6" w:rsidRDefault="002A02FD" w:rsidP="00297EBC">
            <w:pPr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>- Alunos de 6 a 12 anos de idade</w:t>
            </w:r>
            <w:r w:rsidR="00904EBB" w:rsidRPr="00C724B6">
              <w:rPr>
                <w:color w:val="auto"/>
                <w:lang w:val="pt-BR"/>
              </w:rPr>
              <w:t>.</w:t>
            </w:r>
          </w:p>
        </w:tc>
      </w:tr>
      <w:tr w:rsidR="00C724B6" w:rsidRPr="00C724B6" w14:paraId="686224AA" w14:textId="77777777" w:rsidTr="00843164">
        <w:trPr>
          <w:tblHeader/>
        </w:trPr>
        <w:tc>
          <w:tcPr>
            <w:tcW w:w="913" w:type="pct"/>
          </w:tcPr>
          <w:p w14:paraId="60C8B8F3" w14:textId="6E6FF512" w:rsidR="00843164" w:rsidRPr="00C724B6" w:rsidRDefault="00AF4598" w:rsidP="00843164">
            <w:pPr>
              <w:pStyle w:val="Data"/>
              <w:rPr>
                <w:lang w:val="pt-BR"/>
              </w:rPr>
            </w:pPr>
            <w:r w:rsidRPr="00C724B6">
              <w:rPr>
                <w:b/>
                <w:bCs/>
              </w:rPr>
              <w:t>2013-2016</w:t>
            </w:r>
          </w:p>
        </w:tc>
        <w:tc>
          <w:tcPr>
            <w:tcW w:w="4087" w:type="pct"/>
          </w:tcPr>
          <w:p w14:paraId="0F6C2171" w14:textId="23B20885" w:rsidR="00843164" w:rsidRPr="00C724B6" w:rsidRDefault="00AF4598" w:rsidP="00297EBC">
            <w:pPr>
              <w:rPr>
                <w:color w:val="auto"/>
                <w:lang w:val="pt-BR"/>
              </w:rPr>
            </w:pPr>
            <w:proofErr w:type="spellStart"/>
            <w:r w:rsidRPr="00966D7F">
              <w:rPr>
                <w:b/>
                <w:color w:val="auto"/>
                <w:lang w:val="pt-BR"/>
              </w:rPr>
              <w:t>Scalla</w:t>
            </w:r>
            <w:proofErr w:type="spellEnd"/>
            <w:r w:rsidRPr="00966D7F">
              <w:rPr>
                <w:b/>
                <w:color w:val="auto"/>
                <w:lang w:val="pt-BR"/>
              </w:rPr>
              <w:t xml:space="preserve"> Music</w:t>
            </w:r>
            <w:r w:rsidR="00843164" w:rsidRPr="00C724B6">
              <w:rPr>
                <w:color w:val="auto"/>
                <w:lang w:val="pt-BR" w:bidi="pt-BR"/>
              </w:rPr>
              <w:t>, </w:t>
            </w:r>
            <w:r w:rsidR="003612EF" w:rsidRPr="00C724B6">
              <w:rPr>
                <w:color w:val="auto"/>
                <w:lang w:val="pt-BR" w:bidi="pt-BR"/>
              </w:rPr>
              <w:t>professor de piano</w:t>
            </w:r>
            <w:r w:rsidR="00872F9E" w:rsidRPr="00C724B6">
              <w:rPr>
                <w:color w:val="auto"/>
                <w:lang w:val="pt-BR" w:bidi="pt-BR"/>
              </w:rPr>
              <w:t>.</w:t>
            </w:r>
          </w:p>
          <w:p w14:paraId="424B9363" w14:textId="43C94C73" w:rsidR="00843164" w:rsidRPr="00C724B6" w:rsidRDefault="00A649EF" w:rsidP="00A649EF">
            <w:pPr>
              <w:pStyle w:val="Commarcadores"/>
              <w:numPr>
                <w:ilvl w:val="0"/>
                <w:numId w:val="0"/>
              </w:numPr>
              <w:ind w:left="101" w:hanging="101"/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 xml:space="preserve">- </w:t>
            </w:r>
            <w:r w:rsidR="00A64E10" w:rsidRPr="00C724B6">
              <w:rPr>
                <w:color w:val="auto"/>
                <w:lang w:val="pt-BR"/>
              </w:rPr>
              <w:t xml:space="preserve">Alunos </w:t>
            </w:r>
            <w:r w:rsidR="009B2A75" w:rsidRPr="00C724B6">
              <w:rPr>
                <w:color w:val="auto"/>
                <w:lang w:val="pt-BR"/>
              </w:rPr>
              <w:t>a partir de 6 anos de idade, compreendendo adolescentes</w:t>
            </w:r>
            <w:r w:rsidR="002A02FD" w:rsidRPr="00C724B6">
              <w:rPr>
                <w:color w:val="auto"/>
                <w:lang w:val="pt-BR"/>
              </w:rPr>
              <w:t>,</w:t>
            </w:r>
            <w:r w:rsidRPr="00C724B6">
              <w:rPr>
                <w:color w:val="auto"/>
                <w:lang w:val="pt-BR"/>
              </w:rPr>
              <w:t xml:space="preserve"> </w:t>
            </w:r>
            <w:r w:rsidR="009B2A75" w:rsidRPr="00C724B6">
              <w:rPr>
                <w:color w:val="auto"/>
                <w:lang w:val="pt-BR"/>
              </w:rPr>
              <w:t>adultos e idosos.</w:t>
            </w:r>
          </w:p>
        </w:tc>
      </w:tr>
      <w:tr w:rsidR="00C724B6" w:rsidRPr="00C724B6" w14:paraId="2A917238" w14:textId="77777777" w:rsidTr="00843164">
        <w:tc>
          <w:tcPr>
            <w:tcW w:w="913" w:type="pct"/>
          </w:tcPr>
          <w:p w14:paraId="18257696" w14:textId="699BF99A" w:rsidR="00843164" w:rsidRPr="00C724B6" w:rsidRDefault="003612EF" w:rsidP="00843164">
            <w:pPr>
              <w:pStyle w:val="Data"/>
              <w:rPr>
                <w:lang w:val="pt-BR"/>
              </w:rPr>
            </w:pPr>
            <w:r w:rsidRPr="00C724B6">
              <w:rPr>
                <w:b/>
                <w:bCs/>
              </w:rPr>
              <w:t>2014-2016</w:t>
            </w:r>
          </w:p>
        </w:tc>
        <w:tc>
          <w:tcPr>
            <w:tcW w:w="4087" w:type="pct"/>
          </w:tcPr>
          <w:p w14:paraId="57D89322" w14:textId="51E8B09F" w:rsidR="00843164" w:rsidRPr="00C724B6" w:rsidRDefault="003612EF" w:rsidP="009B2A75">
            <w:pPr>
              <w:rPr>
                <w:color w:val="auto"/>
                <w:lang w:val="pt-BR"/>
              </w:rPr>
            </w:pPr>
            <w:r w:rsidRPr="00966D7F">
              <w:rPr>
                <w:b/>
                <w:color w:val="auto"/>
                <w:lang w:val="pt-BR"/>
              </w:rPr>
              <w:t>Igreja Presbiteriana Independente</w:t>
            </w:r>
            <w:r w:rsidR="00BA00BD" w:rsidRPr="00966D7F">
              <w:rPr>
                <w:b/>
                <w:color w:val="auto"/>
                <w:lang w:val="pt-BR"/>
              </w:rPr>
              <w:t xml:space="preserve"> da Bela Vista</w:t>
            </w:r>
            <w:r w:rsidR="00843164" w:rsidRPr="00C724B6">
              <w:rPr>
                <w:color w:val="auto"/>
                <w:lang w:val="pt-BR" w:bidi="pt-BR"/>
              </w:rPr>
              <w:t>, </w:t>
            </w:r>
            <w:r w:rsidRPr="00C724B6">
              <w:rPr>
                <w:color w:val="auto"/>
                <w:lang w:val="pt-BR" w:bidi="pt-BR"/>
              </w:rPr>
              <w:t>pianista</w:t>
            </w:r>
            <w:r w:rsidR="00872F9E" w:rsidRPr="00C724B6">
              <w:rPr>
                <w:color w:val="auto"/>
                <w:lang w:val="pt-BR" w:bidi="pt-BR"/>
              </w:rPr>
              <w:t>.</w:t>
            </w:r>
          </w:p>
        </w:tc>
      </w:tr>
      <w:tr w:rsidR="00C724B6" w:rsidRPr="00C724B6" w14:paraId="1214721C" w14:textId="77777777" w:rsidTr="00843164">
        <w:tc>
          <w:tcPr>
            <w:tcW w:w="913" w:type="pct"/>
          </w:tcPr>
          <w:p w14:paraId="33BBAB9B" w14:textId="2495DB15" w:rsidR="00D37E81" w:rsidRPr="00C724B6" w:rsidRDefault="00D37E81" w:rsidP="00843164">
            <w:pPr>
              <w:pStyle w:val="Data"/>
              <w:rPr>
                <w:b/>
                <w:bCs/>
              </w:rPr>
            </w:pPr>
            <w:r w:rsidRPr="00C724B6">
              <w:rPr>
                <w:b/>
                <w:bCs/>
              </w:rPr>
              <w:t>2012</w:t>
            </w:r>
          </w:p>
        </w:tc>
        <w:tc>
          <w:tcPr>
            <w:tcW w:w="4087" w:type="pct"/>
          </w:tcPr>
          <w:p w14:paraId="076B4B56" w14:textId="77777777" w:rsidR="00D37E81" w:rsidRPr="00C724B6" w:rsidRDefault="00D37E81" w:rsidP="00297EBC">
            <w:pPr>
              <w:rPr>
                <w:color w:val="auto"/>
                <w:lang w:val="pt-BR"/>
              </w:rPr>
            </w:pPr>
            <w:proofErr w:type="spellStart"/>
            <w:r w:rsidRPr="00966D7F">
              <w:rPr>
                <w:b/>
                <w:color w:val="auto"/>
                <w:lang w:val="pt-BR"/>
              </w:rPr>
              <w:t>ArtLivre</w:t>
            </w:r>
            <w:proofErr w:type="spellEnd"/>
            <w:r w:rsidR="00DF5E36" w:rsidRPr="00966D7F">
              <w:rPr>
                <w:b/>
                <w:color w:val="auto"/>
                <w:lang w:val="pt-BR"/>
              </w:rPr>
              <w:t xml:space="preserve"> Escola de Música</w:t>
            </w:r>
            <w:r w:rsidR="00B73FFF" w:rsidRPr="00C724B6">
              <w:rPr>
                <w:color w:val="auto"/>
                <w:lang w:val="pt-BR"/>
              </w:rPr>
              <w:t>, professor de piano.</w:t>
            </w:r>
          </w:p>
          <w:p w14:paraId="41B32EBA" w14:textId="3FA78D3C" w:rsidR="009B2A75" w:rsidRPr="00C724B6" w:rsidRDefault="00A649EF" w:rsidP="00297EBC">
            <w:pPr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 xml:space="preserve">- </w:t>
            </w:r>
            <w:r w:rsidR="009B2A75" w:rsidRPr="00C724B6">
              <w:rPr>
                <w:color w:val="auto"/>
                <w:lang w:val="pt-BR"/>
              </w:rPr>
              <w:t xml:space="preserve">Alunos a partir de </w:t>
            </w:r>
            <w:r w:rsidR="0068608C" w:rsidRPr="00C724B6">
              <w:rPr>
                <w:color w:val="auto"/>
                <w:lang w:val="pt-BR"/>
              </w:rPr>
              <w:t>8 anos e adolescentes.</w:t>
            </w:r>
          </w:p>
        </w:tc>
      </w:tr>
      <w:tr w:rsidR="00C724B6" w:rsidRPr="00C724B6" w14:paraId="5DE3B7F3" w14:textId="77777777" w:rsidTr="00843164">
        <w:tc>
          <w:tcPr>
            <w:tcW w:w="913" w:type="pct"/>
          </w:tcPr>
          <w:p w14:paraId="356A5C29" w14:textId="3A5569D5" w:rsidR="00D37E81" w:rsidRPr="00C724B6" w:rsidRDefault="009E6937" w:rsidP="00843164">
            <w:pPr>
              <w:pStyle w:val="Data"/>
              <w:rPr>
                <w:b/>
                <w:bCs/>
              </w:rPr>
            </w:pPr>
            <w:r w:rsidRPr="00C724B6">
              <w:rPr>
                <w:b/>
                <w:bCs/>
              </w:rPr>
              <w:lastRenderedPageBreak/>
              <w:t>20</w:t>
            </w:r>
            <w:r w:rsidR="00B25267">
              <w:rPr>
                <w:b/>
                <w:bCs/>
              </w:rPr>
              <w:t>11</w:t>
            </w:r>
          </w:p>
        </w:tc>
        <w:tc>
          <w:tcPr>
            <w:tcW w:w="4087" w:type="pct"/>
          </w:tcPr>
          <w:p w14:paraId="6CA8EF4A" w14:textId="77777777" w:rsidR="00D37E81" w:rsidRPr="00C724B6" w:rsidRDefault="00DF5E36" w:rsidP="00297EBC">
            <w:pPr>
              <w:rPr>
                <w:color w:val="auto"/>
                <w:lang w:val="pt-BR"/>
              </w:rPr>
            </w:pPr>
            <w:proofErr w:type="spellStart"/>
            <w:r w:rsidRPr="00966D7F">
              <w:rPr>
                <w:b/>
                <w:color w:val="auto"/>
                <w:lang w:val="pt-BR"/>
              </w:rPr>
              <w:t>Incanto</w:t>
            </w:r>
            <w:proofErr w:type="spellEnd"/>
            <w:r w:rsidR="00872F9E" w:rsidRPr="00C724B6">
              <w:rPr>
                <w:color w:val="auto"/>
                <w:lang w:val="pt-BR"/>
              </w:rPr>
              <w:t>, professor de piano.</w:t>
            </w:r>
          </w:p>
          <w:p w14:paraId="4C5E6F61" w14:textId="1120A954" w:rsidR="00D32F4F" w:rsidRPr="00C724B6" w:rsidRDefault="00A649EF" w:rsidP="00297EBC">
            <w:pPr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 xml:space="preserve">- </w:t>
            </w:r>
            <w:r w:rsidR="00920391" w:rsidRPr="00C724B6">
              <w:rPr>
                <w:color w:val="auto"/>
                <w:lang w:val="pt-BR"/>
              </w:rPr>
              <w:t xml:space="preserve">Alunos a partir de </w:t>
            </w:r>
            <w:r w:rsidR="0068608C" w:rsidRPr="00C724B6">
              <w:rPr>
                <w:color w:val="auto"/>
                <w:lang w:val="pt-BR"/>
              </w:rPr>
              <w:t>8 anos</w:t>
            </w:r>
            <w:r w:rsidR="00920391" w:rsidRPr="00C724B6">
              <w:rPr>
                <w:color w:val="auto"/>
                <w:lang w:val="pt-BR"/>
              </w:rPr>
              <w:t xml:space="preserve"> e adolescentes.</w:t>
            </w:r>
          </w:p>
        </w:tc>
      </w:tr>
    </w:tbl>
    <w:p w14:paraId="28D79348" w14:textId="77777777" w:rsidR="00843164" w:rsidRPr="00C724B6" w:rsidRDefault="00391911" w:rsidP="00843164">
      <w:pPr>
        <w:pStyle w:val="Ttulo1"/>
        <w:rPr>
          <w:color w:val="auto"/>
          <w:lang w:val="pt-BR"/>
        </w:rPr>
      </w:pPr>
      <w:r w:rsidRPr="00C724B6">
        <w:rPr>
          <w:color w:val="auto"/>
          <w:lang w:val="pt-BR"/>
        </w:rPr>
        <w:t>Formação acadêmica</w:t>
      </w:r>
    </w:p>
    <w:tbl>
      <w:tblPr>
        <w:tblStyle w:val="Tabeladocurrculo"/>
        <w:tblW w:w="5000" w:type="pct"/>
        <w:tblLook w:val="0600" w:firstRow="0" w:lastRow="0" w:firstColumn="0" w:lastColumn="0" w:noHBand="1" w:noVBand="1"/>
        <w:tblDescription w:val="Tabela de formação"/>
      </w:tblPr>
      <w:tblGrid>
        <w:gridCol w:w="1574"/>
        <w:gridCol w:w="7044"/>
      </w:tblGrid>
      <w:tr w:rsidR="00C724B6" w:rsidRPr="00C724B6" w14:paraId="5859D418" w14:textId="77777777" w:rsidTr="00843164">
        <w:trPr>
          <w:tblHeader/>
        </w:trPr>
        <w:tc>
          <w:tcPr>
            <w:tcW w:w="913" w:type="pct"/>
          </w:tcPr>
          <w:p w14:paraId="7139E8D3" w14:textId="77777777" w:rsidR="00E52333" w:rsidRPr="00C724B6" w:rsidRDefault="001E5A04" w:rsidP="00180035">
            <w:pPr>
              <w:pStyle w:val="Data"/>
              <w:rPr>
                <w:b/>
                <w:lang w:val="pt-BR"/>
              </w:rPr>
            </w:pPr>
            <w:r w:rsidRPr="00C724B6">
              <w:rPr>
                <w:b/>
                <w:lang w:val="pt-BR"/>
              </w:rPr>
              <w:t>2016</w:t>
            </w:r>
            <w:r w:rsidR="006D66C9" w:rsidRPr="00C724B6">
              <w:rPr>
                <w:b/>
                <w:lang w:val="pt-BR" w:bidi="pt-BR"/>
              </w:rPr>
              <w:t>-</w:t>
            </w:r>
            <w:r w:rsidRPr="00C724B6">
              <w:rPr>
                <w:b/>
                <w:lang w:val="pt-BR"/>
              </w:rPr>
              <w:t>2018</w:t>
            </w:r>
          </w:p>
        </w:tc>
        <w:tc>
          <w:tcPr>
            <w:tcW w:w="4087" w:type="pct"/>
          </w:tcPr>
          <w:p w14:paraId="55A5E548" w14:textId="58377144" w:rsidR="00391911" w:rsidRPr="00C724B6" w:rsidRDefault="001E5A04" w:rsidP="00297EBC">
            <w:pPr>
              <w:rPr>
                <w:color w:val="auto"/>
                <w:lang w:val="pt-BR" w:bidi="pt-BR"/>
              </w:rPr>
            </w:pPr>
            <w:r w:rsidRPr="00966D7F">
              <w:rPr>
                <w:b/>
                <w:color w:val="auto"/>
                <w:lang w:val="pt-BR"/>
              </w:rPr>
              <w:t>Mestrado em Música</w:t>
            </w:r>
            <w:r w:rsidR="00843164" w:rsidRPr="001C7B8E">
              <w:rPr>
                <w:color w:val="auto"/>
                <w:lang w:val="pt-BR" w:bidi="pt-BR"/>
              </w:rPr>
              <w:t>, </w:t>
            </w:r>
            <w:r w:rsidRPr="001C7B8E">
              <w:rPr>
                <w:color w:val="auto"/>
                <w:lang w:val="pt-BR" w:bidi="pt-BR"/>
              </w:rPr>
              <w:t>Universidade Federal da Paraíba (UFPB</w:t>
            </w:r>
            <w:r w:rsidR="001C7B8E">
              <w:rPr>
                <w:color w:val="auto"/>
                <w:lang w:val="pt-BR" w:bidi="pt-BR"/>
              </w:rPr>
              <w:t>)</w:t>
            </w:r>
          </w:p>
        </w:tc>
      </w:tr>
      <w:tr w:rsidR="00180035" w:rsidRPr="00C724B6" w14:paraId="18EEDA26" w14:textId="77777777" w:rsidTr="00843164">
        <w:trPr>
          <w:tblHeader/>
        </w:trPr>
        <w:tc>
          <w:tcPr>
            <w:tcW w:w="913" w:type="pct"/>
          </w:tcPr>
          <w:p w14:paraId="092A8DDD" w14:textId="77777777" w:rsidR="00180035" w:rsidRPr="00C724B6" w:rsidRDefault="00180035" w:rsidP="00297EBC">
            <w:pPr>
              <w:pStyle w:val="Data"/>
              <w:rPr>
                <w:b/>
                <w:lang w:val="pt-BR"/>
              </w:rPr>
            </w:pPr>
            <w:r w:rsidRPr="00C724B6">
              <w:rPr>
                <w:b/>
                <w:lang w:val="pt-BR"/>
              </w:rPr>
              <w:t>2010-2013</w:t>
            </w:r>
          </w:p>
        </w:tc>
        <w:tc>
          <w:tcPr>
            <w:tcW w:w="4087" w:type="pct"/>
          </w:tcPr>
          <w:p w14:paraId="40911567" w14:textId="77777777" w:rsidR="00180035" w:rsidRPr="00C724B6" w:rsidRDefault="00180035" w:rsidP="00297EBC">
            <w:pPr>
              <w:rPr>
                <w:color w:val="auto"/>
                <w:lang w:val="pt-BR"/>
              </w:rPr>
            </w:pPr>
            <w:r w:rsidRPr="00966D7F">
              <w:rPr>
                <w:b/>
                <w:color w:val="auto"/>
                <w:lang w:val="pt-BR"/>
              </w:rPr>
              <w:t>Bacharelado em Música</w:t>
            </w:r>
            <w:r w:rsidRPr="001C7B8E">
              <w:rPr>
                <w:color w:val="auto"/>
                <w:lang w:val="pt-BR"/>
              </w:rPr>
              <w:t>, Faculdade de Ciências da Fundação Instituto Tecnológico de Osasco (FAC-FITO)</w:t>
            </w:r>
          </w:p>
        </w:tc>
      </w:tr>
    </w:tbl>
    <w:p w14:paraId="1E33B375" w14:textId="77777777" w:rsidR="00391911" w:rsidRPr="00C724B6" w:rsidRDefault="00391911" w:rsidP="00391911">
      <w:pPr>
        <w:pStyle w:val="Ttulo1"/>
        <w:rPr>
          <w:color w:val="auto"/>
          <w:lang w:val="pt-BR"/>
        </w:rPr>
      </w:pPr>
      <w:sdt>
        <w:sdtPr>
          <w:rPr>
            <w:color w:val="auto"/>
            <w:lang w:val="pt-BR"/>
          </w:rPr>
          <w:alias w:val="Título de formação:"/>
          <w:tag w:val="Título de formação:"/>
          <w:id w:val="-482704336"/>
          <w:placeholder>
            <w:docPart w:val="F08A9303823A4A22B18930AFF8CBC4FF"/>
          </w:placeholder>
          <w:temporary/>
          <w:showingPlcHdr/>
          <w15:appearance w15:val="hidden"/>
        </w:sdtPr>
        <w:sdtContent>
          <w:r w:rsidRPr="00C724B6">
            <w:rPr>
              <w:color w:val="auto"/>
              <w:lang w:val="pt-BR" w:bidi="pt-BR"/>
            </w:rPr>
            <w:t>Formação</w:t>
          </w:r>
        </w:sdtContent>
      </w:sdt>
      <w:r w:rsidRPr="00C724B6">
        <w:rPr>
          <w:color w:val="auto"/>
          <w:lang w:val="pt-BR"/>
        </w:rPr>
        <w:t xml:space="preserve"> </w:t>
      </w:r>
      <w:r w:rsidR="00E52333" w:rsidRPr="00C724B6">
        <w:rPr>
          <w:color w:val="auto"/>
          <w:lang w:val="pt-BR"/>
        </w:rPr>
        <w:t>musical</w:t>
      </w:r>
    </w:p>
    <w:tbl>
      <w:tblPr>
        <w:tblStyle w:val="Tabeladocurrculo"/>
        <w:tblW w:w="5000" w:type="pct"/>
        <w:tblLook w:val="0600" w:firstRow="0" w:lastRow="0" w:firstColumn="0" w:lastColumn="0" w:noHBand="1" w:noVBand="1"/>
        <w:tblDescription w:val="Tabela de formação"/>
      </w:tblPr>
      <w:tblGrid>
        <w:gridCol w:w="1574"/>
        <w:gridCol w:w="7044"/>
      </w:tblGrid>
      <w:tr w:rsidR="00C724B6" w:rsidRPr="00C724B6" w14:paraId="2AE0C967" w14:textId="77777777" w:rsidTr="005E7B46">
        <w:trPr>
          <w:tblHeader/>
        </w:trPr>
        <w:tc>
          <w:tcPr>
            <w:tcW w:w="913" w:type="pct"/>
          </w:tcPr>
          <w:p w14:paraId="40784634" w14:textId="77777777" w:rsidR="00391911" w:rsidRPr="00C724B6" w:rsidRDefault="00391911" w:rsidP="005E7B46">
            <w:pPr>
              <w:pStyle w:val="Data"/>
              <w:rPr>
                <w:b/>
                <w:lang w:val="pt-BR"/>
              </w:rPr>
            </w:pPr>
            <w:r w:rsidRPr="00C724B6">
              <w:rPr>
                <w:b/>
                <w:lang w:val="pt-BR"/>
              </w:rPr>
              <w:t>20</w:t>
            </w:r>
            <w:r w:rsidR="00E52333" w:rsidRPr="00C724B6">
              <w:rPr>
                <w:b/>
                <w:lang w:val="pt-BR"/>
              </w:rPr>
              <w:t>13</w:t>
            </w:r>
            <w:r w:rsidRPr="00C724B6">
              <w:rPr>
                <w:b/>
                <w:lang w:val="pt-BR" w:bidi="pt-BR"/>
              </w:rPr>
              <w:t>-</w:t>
            </w:r>
            <w:r w:rsidRPr="00C724B6">
              <w:rPr>
                <w:b/>
                <w:lang w:val="pt-BR"/>
              </w:rPr>
              <w:t>201</w:t>
            </w:r>
            <w:r w:rsidR="00E52333" w:rsidRPr="00C724B6">
              <w:rPr>
                <w:b/>
                <w:lang w:val="pt-BR"/>
              </w:rPr>
              <w:t>6</w:t>
            </w:r>
          </w:p>
          <w:p w14:paraId="612A034B" w14:textId="77777777" w:rsidR="00180035" w:rsidRPr="00C724B6" w:rsidRDefault="00180035" w:rsidP="00E52333">
            <w:pPr>
              <w:rPr>
                <w:color w:val="auto"/>
                <w:lang w:val="pt-BR"/>
              </w:rPr>
            </w:pPr>
          </w:p>
          <w:p w14:paraId="23CD3C40" w14:textId="77777777" w:rsidR="00180035" w:rsidRPr="00C724B6" w:rsidRDefault="00180035" w:rsidP="005E7B46">
            <w:pPr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 xml:space="preserve"> </w:t>
            </w:r>
          </w:p>
        </w:tc>
        <w:tc>
          <w:tcPr>
            <w:tcW w:w="4087" w:type="pct"/>
          </w:tcPr>
          <w:p w14:paraId="138D1B39" w14:textId="79EC0534" w:rsidR="00391911" w:rsidRPr="00C724B6" w:rsidRDefault="00E52333" w:rsidP="005E7B46">
            <w:pPr>
              <w:rPr>
                <w:color w:val="auto"/>
                <w:lang w:val="pt-BR" w:bidi="pt-BR"/>
              </w:rPr>
            </w:pPr>
            <w:r w:rsidRPr="00DA3B90">
              <w:rPr>
                <w:b/>
                <w:color w:val="auto"/>
                <w:lang w:val="pt-BR"/>
              </w:rPr>
              <w:t>Escola Municipal de Música de São Paulo</w:t>
            </w:r>
            <w:r w:rsidR="00180035" w:rsidRPr="00DA3B90">
              <w:rPr>
                <w:b/>
                <w:color w:val="auto"/>
                <w:lang w:val="pt-BR"/>
              </w:rPr>
              <w:t xml:space="preserve"> (EMMSP)</w:t>
            </w:r>
            <w:r w:rsidR="00DA3B90">
              <w:rPr>
                <w:color w:val="auto"/>
                <w:lang w:val="pt-BR"/>
              </w:rPr>
              <w:t>, curso regular de piano.</w:t>
            </w:r>
          </w:p>
          <w:p w14:paraId="275A277C" w14:textId="76383E7A" w:rsidR="00E52333" w:rsidRPr="00C724B6" w:rsidRDefault="00180035" w:rsidP="005E7B46">
            <w:pPr>
              <w:rPr>
                <w:color w:val="auto"/>
                <w:lang w:val="pt-BR"/>
              </w:rPr>
            </w:pPr>
            <w:r w:rsidRPr="00DA3B90">
              <w:rPr>
                <w:b/>
                <w:color w:val="auto"/>
                <w:lang w:val="pt-BR"/>
              </w:rPr>
              <w:t>Conservatório Municipal de Arte de Guarulhos (CMG)</w:t>
            </w:r>
            <w:r w:rsidR="00DA3B90">
              <w:rPr>
                <w:color w:val="auto"/>
                <w:lang w:val="pt-BR"/>
              </w:rPr>
              <w:t>, curso regular de piano.</w:t>
            </w:r>
          </w:p>
          <w:p w14:paraId="48A9885A" w14:textId="4012CC26" w:rsidR="00180035" w:rsidRPr="00532ACF" w:rsidRDefault="00532ACF" w:rsidP="005E7B46">
            <w:pPr>
              <w:rPr>
                <w:color w:val="auto"/>
                <w:lang w:val="pt-BR"/>
              </w:rPr>
            </w:pPr>
            <w:r w:rsidRPr="00DA3B90">
              <w:rPr>
                <w:b/>
                <w:color w:val="auto"/>
                <w:lang w:val="pt-BR"/>
              </w:rPr>
              <w:t>Conservatório Municipal de Arte de Guarulhos (CMG)</w:t>
            </w:r>
            <w:r w:rsidR="00DA3B90">
              <w:rPr>
                <w:color w:val="auto"/>
                <w:lang w:val="pt-BR"/>
              </w:rPr>
              <w:t xml:space="preserve">, </w:t>
            </w:r>
            <w:r w:rsidR="00BC5439">
              <w:rPr>
                <w:color w:val="auto"/>
                <w:lang w:val="pt-BR"/>
              </w:rPr>
              <w:t>c</w:t>
            </w:r>
            <w:r w:rsidR="00DA3B90" w:rsidRPr="00DA3B90">
              <w:rPr>
                <w:color w:val="auto"/>
                <w:lang w:val="pt-BR"/>
              </w:rPr>
              <w:t xml:space="preserve">urso de apreciação musical </w:t>
            </w:r>
            <w:r w:rsidR="00DA3B90" w:rsidRPr="00DA3B90">
              <w:rPr>
                <w:i/>
                <w:color w:val="auto"/>
                <w:lang w:val="pt-BR"/>
              </w:rPr>
              <w:t>Interpretando Intérpretes</w:t>
            </w:r>
            <w:r w:rsidR="00DA3B90">
              <w:rPr>
                <w:i/>
                <w:color w:val="auto"/>
                <w:lang w:val="pt-BR"/>
              </w:rPr>
              <w:t>.</w:t>
            </w:r>
          </w:p>
        </w:tc>
      </w:tr>
      <w:tr w:rsidR="007B6867" w:rsidRPr="00C724B6" w14:paraId="7DCD3A8B" w14:textId="77777777" w:rsidTr="005E7B46">
        <w:trPr>
          <w:tblHeader/>
        </w:trPr>
        <w:tc>
          <w:tcPr>
            <w:tcW w:w="913" w:type="pct"/>
          </w:tcPr>
          <w:p w14:paraId="3FB8E217" w14:textId="25E3DC1E" w:rsidR="007B6867" w:rsidRPr="00C724B6" w:rsidRDefault="00D0791A" w:rsidP="00180035">
            <w:pPr>
              <w:rPr>
                <w:color w:val="auto"/>
                <w:lang w:val="pt-BR"/>
              </w:rPr>
            </w:pPr>
            <w:r w:rsidRPr="00C724B6">
              <w:rPr>
                <w:b/>
                <w:bCs/>
                <w:color w:val="auto"/>
              </w:rPr>
              <w:t>2006</w:t>
            </w:r>
            <w:r w:rsidRPr="00C724B6">
              <w:rPr>
                <w:b/>
                <w:bCs/>
                <w:color w:val="auto"/>
              </w:rPr>
              <w:t>-</w:t>
            </w:r>
            <w:r w:rsidRPr="00C724B6">
              <w:rPr>
                <w:b/>
                <w:bCs/>
                <w:color w:val="auto"/>
              </w:rPr>
              <w:t>2010</w:t>
            </w:r>
          </w:p>
        </w:tc>
        <w:tc>
          <w:tcPr>
            <w:tcW w:w="4087" w:type="pct"/>
          </w:tcPr>
          <w:p w14:paraId="32C65590" w14:textId="5A8D49BB" w:rsidR="007B6867" w:rsidRPr="00C724B6" w:rsidRDefault="00D0791A" w:rsidP="00180035">
            <w:pPr>
              <w:rPr>
                <w:color w:val="auto"/>
                <w:lang w:val="pt-BR"/>
              </w:rPr>
            </w:pPr>
            <w:r w:rsidRPr="00010A02">
              <w:rPr>
                <w:b/>
                <w:color w:val="auto"/>
                <w:lang w:val="pt-BR"/>
              </w:rPr>
              <w:t>Conservatório Arte Musical de Osasco</w:t>
            </w:r>
            <w:r w:rsidR="00BC5439">
              <w:rPr>
                <w:color w:val="auto"/>
                <w:lang w:val="pt-BR"/>
              </w:rPr>
              <w:t xml:space="preserve">, curso </w:t>
            </w:r>
            <w:r w:rsidR="00010A02">
              <w:rPr>
                <w:color w:val="auto"/>
                <w:lang w:val="pt-BR"/>
              </w:rPr>
              <w:t>técnico em piano (concluído).</w:t>
            </w:r>
          </w:p>
        </w:tc>
      </w:tr>
    </w:tbl>
    <w:p w14:paraId="5682CA05" w14:textId="77777777" w:rsidR="00E52333" w:rsidRPr="00C724B6" w:rsidRDefault="00E52333" w:rsidP="00E52333">
      <w:pPr>
        <w:pStyle w:val="Ttulo1"/>
        <w:rPr>
          <w:color w:val="auto"/>
          <w:lang w:val="pt-BR"/>
        </w:rPr>
      </w:pPr>
      <w:sdt>
        <w:sdtPr>
          <w:rPr>
            <w:color w:val="auto"/>
            <w:lang w:val="pt-BR"/>
          </w:rPr>
          <w:alias w:val="Título de formação:"/>
          <w:tag w:val="Título de formação:"/>
          <w:id w:val="-334608852"/>
          <w:placeholder>
            <w:docPart w:val="73966030019940B196BCCB75BD64C4D5"/>
          </w:placeholder>
          <w:temporary/>
          <w:showingPlcHdr/>
          <w15:appearance w15:val="hidden"/>
        </w:sdtPr>
        <w:sdtContent>
          <w:r w:rsidRPr="00C724B6">
            <w:rPr>
              <w:color w:val="auto"/>
              <w:lang w:val="pt-BR" w:bidi="pt-BR"/>
            </w:rPr>
            <w:t>Formação</w:t>
          </w:r>
        </w:sdtContent>
      </w:sdt>
      <w:r w:rsidRPr="00C724B6">
        <w:rPr>
          <w:color w:val="auto"/>
          <w:lang w:val="pt-BR"/>
        </w:rPr>
        <w:t xml:space="preserve"> complementar</w:t>
      </w:r>
    </w:p>
    <w:tbl>
      <w:tblPr>
        <w:tblStyle w:val="Tabeladocurrculo"/>
        <w:tblW w:w="5000" w:type="pct"/>
        <w:tblLook w:val="0600" w:firstRow="0" w:lastRow="0" w:firstColumn="0" w:lastColumn="0" w:noHBand="1" w:noVBand="1"/>
        <w:tblDescription w:val="Tabela de formação"/>
      </w:tblPr>
      <w:tblGrid>
        <w:gridCol w:w="1574"/>
        <w:gridCol w:w="7044"/>
      </w:tblGrid>
      <w:tr w:rsidR="00C724B6" w:rsidRPr="00C724B6" w14:paraId="7EF3474D" w14:textId="77777777" w:rsidTr="005E7B46">
        <w:trPr>
          <w:tblHeader/>
        </w:trPr>
        <w:tc>
          <w:tcPr>
            <w:tcW w:w="913" w:type="pct"/>
          </w:tcPr>
          <w:p w14:paraId="27655945" w14:textId="2D91D329" w:rsidR="00E52333" w:rsidRPr="00C724B6" w:rsidRDefault="004F0FE2" w:rsidP="005E7B46">
            <w:pPr>
              <w:rPr>
                <w:color w:val="auto"/>
                <w:lang w:val="pt-BR"/>
              </w:rPr>
            </w:pPr>
            <w:r w:rsidRPr="00C724B6">
              <w:rPr>
                <w:b/>
                <w:color w:val="auto"/>
                <w:lang w:val="pt-BR"/>
              </w:rPr>
              <w:t>2008</w:t>
            </w:r>
          </w:p>
        </w:tc>
        <w:tc>
          <w:tcPr>
            <w:tcW w:w="4087" w:type="pct"/>
          </w:tcPr>
          <w:p w14:paraId="0C1AE5EC" w14:textId="18D2142E" w:rsidR="00E52333" w:rsidRPr="00C724B6" w:rsidRDefault="004F0FE2" w:rsidP="005E7B46">
            <w:pPr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>Curso de Capacitação e Atualização Profissional Musical Para Professores, Conservatório Arte Musical de Osasco.</w:t>
            </w:r>
          </w:p>
        </w:tc>
      </w:tr>
    </w:tbl>
    <w:p w14:paraId="56035A7E" w14:textId="77777777" w:rsidR="00126049" w:rsidRPr="00C724B6" w:rsidRDefault="00391911" w:rsidP="002563E8">
      <w:pPr>
        <w:pStyle w:val="Ttulo1"/>
        <w:rPr>
          <w:color w:val="auto"/>
          <w:lang w:val="pt-BR"/>
        </w:rPr>
      </w:pPr>
      <w:r w:rsidRPr="00C724B6">
        <w:rPr>
          <w:color w:val="auto"/>
          <w:lang w:val="pt-BR"/>
        </w:rPr>
        <w:lastRenderedPageBreak/>
        <w:t>Línguas</w:t>
      </w:r>
    </w:p>
    <w:tbl>
      <w:tblPr>
        <w:tblStyle w:val="Tabeladocurrculo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Tabela de comunicação"/>
      </w:tblPr>
      <w:tblGrid>
        <w:gridCol w:w="8618"/>
      </w:tblGrid>
      <w:tr w:rsidR="00C724B6" w:rsidRPr="00C724B6" w14:paraId="01A64F0B" w14:textId="77777777" w:rsidTr="00843164">
        <w:trPr>
          <w:tblHeader/>
        </w:trPr>
        <w:tc>
          <w:tcPr>
            <w:tcW w:w="5000" w:type="pct"/>
          </w:tcPr>
          <w:p w14:paraId="59B387FC" w14:textId="77777777" w:rsidR="00260D3F" w:rsidRPr="00C724B6" w:rsidRDefault="00391911" w:rsidP="00126049">
            <w:pPr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>Inglês: Leio bem, escrevo bem, compreendo bem, falo bem.</w:t>
            </w:r>
          </w:p>
          <w:p w14:paraId="5774C42F" w14:textId="1FB6ADA0" w:rsidR="00391911" w:rsidRPr="00C724B6" w:rsidRDefault="00391911" w:rsidP="00126049">
            <w:pPr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>Francês: Básico</w:t>
            </w:r>
            <w:r w:rsidR="00500069">
              <w:rPr>
                <w:color w:val="auto"/>
                <w:lang w:val="pt-BR"/>
              </w:rPr>
              <w:t>.</w:t>
            </w:r>
          </w:p>
          <w:p w14:paraId="35971FA8" w14:textId="3E2F8747" w:rsidR="00391911" w:rsidRPr="00C724B6" w:rsidRDefault="00391911" w:rsidP="00126049">
            <w:pPr>
              <w:rPr>
                <w:color w:val="auto"/>
                <w:lang w:val="pt-BR"/>
              </w:rPr>
            </w:pPr>
            <w:r w:rsidRPr="00C724B6">
              <w:rPr>
                <w:color w:val="auto"/>
                <w:lang w:val="pt-BR"/>
              </w:rPr>
              <w:t>Espanhol: Básico</w:t>
            </w:r>
            <w:r w:rsidR="00500069">
              <w:rPr>
                <w:color w:val="auto"/>
                <w:lang w:val="pt-BR"/>
              </w:rPr>
              <w:t>.</w:t>
            </w:r>
          </w:p>
        </w:tc>
      </w:tr>
    </w:tbl>
    <w:p w14:paraId="3F412F6E" w14:textId="77777777" w:rsidR="00260D3F" w:rsidRPr="00C724B6" w:rsidRDefault="00260D3F" w:rsidP="00F25533">
      <w:pPr>
        <w:rPr>
          <w:color w:val="auto"/>
          <w:lang w:val="pt-BR"/>
        </w:rPr>
      </w:pPr>
    </w:p>
    <w:sectPr w:rsidR="00260D3F" w:rsidRPr="00C724B6" w:rsidSect="00FE082D">
      <w:footerReference w:type="default" r:id="rId11"/>
      <w:pgSz w:w="11906" w:h="16838" w:code="9"/>
      <w:pgMar w:top="1077" w:right="1644" w:bottom="1077" w:left="16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079D4" w14:textId="77777777" w:rsidR="00D36D60" w:rsidRDefault="00D36D60">
      <w:pPr>
        <w:spacing w:after="0"/>
      </w:pPr>
      <w:r>
        <w:separator/>
      </w:r>
    </w:p>
    <w:p w14:paraId="2CEEA3F7" w14:textId="77777777" w:rsidR="00D36D60" w:rsidRDefault="00D36D60"/>
  </w:endnote>
  <w:endnote w:type="continuationSeparator" w:id="0">
    <w:p w14:paraId="74D74150" w14:textId="77777777" w:rsidR="00D36D60" w:rsidRDefault="00D36D60">
      <w:pPr>
        <w:spacing w:after="0"/>
      </w:pPr>
      <w:r>
        <w:continuationSeparator/>
      </w:r>
    </w:p>
    <w:p w14:paraId="00F1927A" w14:textId="77777777" w:rsidR="00D36D60" w:rsidRDefault="00D36D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D3958" w14:textId="77777777" w:rsidR="00C067C5" w:rsidRDefault="00F6077F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D54F82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7ACA7" w14:textId="77777777" w:rsidR="00D36D60" w:rsidRDefault="00D36D60">
      <w:pPr>
        <w:spacing w:after="0"/>
      </w:pPr>
      <w:r>
        <w:separator/>
      </w:r>
    </w:p>
    <w:p w14:paraId="30A765CD" w14:textId="77777777" w:rsidR="00D36D60" w:rsidRDefault="00D36D60"/>
  </w:footnote>
  <w:footnote w:type="continuationSeparator" w:id="0">
    <w:p w14:paraId="11A17364" w14:textId="77777777" w:rsidR="00D36D60" w:rsidRDefault="00D36D60">
      <w:pPr>
        <w:spacing w:after="0"/>
      </w:pPr>
      <w:r>
        <w:continuationSeparator/>
      </w:r>
    </w:p>
    <w:p w14:paraId="79D47347" w14:textId="77777777" w:rsidR="00D36D60" w:rsidRDefault="00D36D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Numerada5"/>
      <w:lvlText w:val="%1."/>
      <w:lvlJc w:val="left"/>
      <w:pPr>
        <w:tabs>
          <w:tab w:val="num" w:pos="2367"/>
        </w:tabs>
        <w:ind w:left="2367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5730331"/>
    <w:multiLevelType w:val="hybridMultilevel"/>
    <w:tmpl w:val="F664FA8C"/>
    <w:lvl w:ilvl="0" w:tplc="C4E651A8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04"/>
    <w:rsid w:val="00010A02"/>
    <w:rsid w:val="000C0CA7"/>
    <w:rsid w:val="000F2762"/>
    <w:rsid w:val="001250B2"/>
    <w:rsid w:val="00126049"/>
    <w:rsid w:val="0014523F"/>
    <w:rsid w:val="00161541"/>
    <w:rsid w:val="00180035"/>
    <w:rsid w:val="001C7B8E"/>
    <w:rsid w:val="001D528D"/>
    <w:rsid w:val="001E17C2"/>
    <w:rsid w:val="001E5A04"/>
    <w:rsid w:val="0022612F"/>
    <w:rsid w:val="00254924"/>
    <w:rsid w:val="00255F12"/>
    <w:rsid w:val="002563E8"/>
    <w:rsid w:val="00260D3F"/>
    <w:rsid w:val="00264074"/>
    <w:rsid w:val="002A02FD"/>
    <w:rsid w:val="002B6BB6"/>
    <w:rsid w:val="0031570B"/>
    <w:rsid w:val="0035199C"/>
    <w:rsid w:val="00355F5C"/>
    <w:rsid w:val="003612EF"/>
    <w:rsid w:val="00391911"/>
    <w:rsid w:val="003B7D86"/>
    <w:rsid w:val="003F40FD"/>
    <w:rsid w:val="00431D45"/>
    <w:rsid w:val="004342F5"/>
    <w:rsid w:val="00443CD5"/>
    <w:rsid w:val="00472321"/>
    <w:rsid w:val="004827F9"/>
    <w:rsid w:val="00487D1C"/>
    <w:rsid w:val="004F0FE2"/>
    <w:rsid w:val="004F6BD5"/>
    <w:rsid w:val="00500069"/>
    <w:rsid w:val="005259D2"/>
    <w:rsid w:val="00532ACF"/>
    <w:rsid w:val="00543468"/>
    <w:rsid w:val="005C59AE"/>
    <w:rsid w:val="005D0C31"/>
    <w:rsid w:val="005E1107"/>
    <w:rsid w:val="005F2C73"/>
    <w:rsid w:val="00636774"/>
    <w:rsid w:val="00650306"/>
    <w:rsid w:val="00650996"/>
    <w:rsid w:val="00671852"/>
    <w:rsid w:val="0068608C"/>
    <w:rsid w:val="00693B17"/>
    <w:rsid w:val="006C2FF5"/>
    <w:rsid w:val="006D66C9"/>
    <w:rsid w:val="006E5B98"/>
    <w:rsid w:val="0071146C"/>
    <w:rsid w:val="00735BF3"/>
    <w:rsid w:val="00737573"/>
    <w:rsid w:val="00762CE4"/>
    <w:rsid w:val="007828EF"/>
    <w:rsid w:val="0079332D"/>
    <w:rsid w:val="007B6867"/>
    <w:rsid w:val="007B759C"/>
    <w:rsid w:val="007D096A"/>
    <w:rsid w:val="00843164"/>
    <w:rsid w:val="008464A6"/>
    <w:rsid w:val="00854E7D"/>
    <w:rsid w:val="008551F7"/>
    <w:rsid w:val="00872F9E"/>
    <w:rsid w:val="008A4B2F"/>
    <w:rsid w:val="008B5DC0"/>
    <w:rsid w:val="008C5FC1"/>
    <w:rsid w:val="008C7FCE"/>
    <w:rsid w:val="00904EBB"/>
    <w:rsid w:val="00920391"/>
    <w:rsid w:val="009238E8"/>
    <w:rsid w:val="009376B6"/>
    <w:rsid w:val="00953F5E"/>
    <w:rsid w:val="00966D7F"/>
    <w:rsid w:val="009B2A75"/>
    <w:rsid w:val="009D062B"/>
    <w:rsid w:val="009E6937"/>
    <w:rsid w:val="009F38DD"/>
    <w:rsid w:val="00A05892"/>
    <w:rsid w:val="00A63DAE"/>
    <w:rsid w:val="00A649EF"/>
    <w:rsid w:val="00A64E10"/>
    <w:rsid w:val="00A82DCC"/>
    <w:rsid w:val="00AC230F"/>
    <w:rsid w:val="00AC62CE"/>
    <w:rsid w:val="00AF31F1"/>
    <w:rsid w:val="00AF4598"/>
    <w:rsid w:val="00B2114B"/>
    <w:rsid w:val="00B25267"/>
    <w:rsid w:val="00B73FFF"/>
    <w:rsid w:val="00B81F20"/>
    <w:rsid w:val="00BA00BD"/>
    <w:rsid w:val="00BB1A97"/>
    <w:rsid w:val="00BC48D6"/>
    <w:rsid w:val="00BC5439"/>
    <w:rsid w:val="00C02E26"/>
    <w:rsid w:val="00C067C5"/>
    <w:rsid w:val="00C60E49"/>
    <w:rsid w:val="00C724B6"/>
    <w:rsid w:val="00C74A73"/>
    <w:rsid w:val="00CA51AF"/>
    <w:rsid w:val="00CA6616"/>
    <w:rsid w:val="00CB62D8"/>
    <w:rsid w:val="00CC05D9"/>
    <w:rsid w:val="00CC21D1"/>
    <w:rsid w:val="00CC6DEA"/>
    <w:rsid w:val="00CD7582"/>
    <w:rsid w:val="00D0020C"/>
    <w:rsid w:val="00D06E8C"/>
    <w:rsid w:val="00D0791A"/>
    <w:rsid w:val="00D16974"/>
    <w:rsid w:val="00D32672"/>
    <w:rsid w:val="00D32F4F"/>
    <w:rsid w:val="00D36D60"/>
    <w:rsid w:val="00D37E81"/>
    <w:rsid w:val="00D448FE"/>
    <w:rsid w:val="00D539A4"/>
    <w:rsid w:val="00D54F82"/>
    <w:rsid w:val="00D65641"/>
    <w:rsid w:val="00D81F4E"/>
    <w:rsid w:val="00D96A9D"/>
    <w:rsid w:val="00DA3B90"/>
    <w:rsid w:val="00DC346F"/>
    <w:rsid w:val="00DF5E36"/>
    <w:rsid w:val="00E52333"/>
    <w:rsid w:val="00E76367"/>
    <w:rsid w:val="00E80C28"/>
    <w:rsid w:val="00E90EC8"/>
    <w:rsid w:val="00EE0F79"/>
    <w:rsid w:val="00F25533"/>
    <w:rsid w:val="00F5403E"/>
    <w:rsid w:val="00F6077F"/>
    <w:rsid w:val="00F63B5F"/>
    <w:rsid w:val="00F8472A"/>
    <w:rsid w:val="00FB00BE"/>
    <w:rsid w:val="00FE082D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5BB5"/>
  <w15:chartTrackingRefBased/>
  <w15:docId w15:val="{703B624C-CA25-488D-B54F-B992AF54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Ttulo1">
    <w:name w:val="heading 1"/>
    <w:basedOn w:val="Normal"/>
    <w:link w:val="Ttulo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Commarcadores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unhideWhenUsed/>
    <w:rsid w:val="008B5DC0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B5DC0"/>
  </w:style>
  <w:style w:type="paragraph" w:styleId="Rodap">
    <w:name w:val="footer"/>
    <w:basedOn w:val="Normal"/>
    <w:link w:val="Rodap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aChar">
    <w:name w:val="Data Char"/>
    <w:basedOn w:val="Fontepargpadro"/>
    <w:link w:val="Data"/>
    <w:uiPriority w:val="6"/>
    <w:rsid w:val="008B5DC0"/>
    <w:rPr>
      <w:color w:val="auto"/>
    </w:rPr>
  </w:style>
  <w:style w:type="character" w:styleId="nfase">
    <w:name w:val="Emphasis"/>
    <w:basedOn w:val="Fontepargpadro"/>
    <w:uiPriority w:val="7"/>
    <w:unhideWhenUsed/>
    <w:qFormat/>
    <w:rPr>
      <w:i/>
      <w:iCs/>
      <w:color w:val="404040" w:themeColor="text1" w:themeTint="BF"/>
    </w:rPr>
  </w:style>
  <w:style w:type="paragraph" w:customStyle="1" w:styleId="Informaesdecontato">
    <w:name w:val="Informações de contato"/>
    <w:basedOn w:val="Normal"/>
    <w:uiPriority w:val="2"/>
    <w:qFormat/>
    <w:pPr>
      <w:spacing w:after="360"/>
      <w:contextualSpacing/>
    </w:pPr>
  </w:style>
  <w:style w:type="character" w:customStyle="1" w:styleId="Ttulo1Char">
    <w:name w:val="Título 1 Char"/>
    <w:basedOn w:val="Fontepargpadro"/>
    <w:link w:val="Ttulo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5D9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05D9"/>
  </w:style>
  <w:style w:type="paragraph" w:styleId="Textoembloco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5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5D9"/>
  </w:style>
  <w:style w:type="paragraph" w:styleId="Corpodetexto2">
    <w:name w:val="Body Text 2"/>
    <w:basedOn w:val="Normal"/>
    <w:link w:val="Corpodetexto2Char"/>
    <w:uiPriority w:val="99"/>
    <w:semiHidden/>
    <w:unhideWhenUsed/>
    <w:rsid w:val="00CC05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05D9"/>
  </w:style>
  <w:style w:type="paragraph" w:styleId="Corpodetexto3">
    <w:name w:val="Body Text 3"/>
    <w:basedOn w:val="Normal"/>
    <w:link w:val="Corpodetexto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05D9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05D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05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05D9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05D9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05D9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05D9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05D9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C05D9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C05D9"/>
  </w:style>
  <w:style w:type="table" w:styleId="GradeColorida">
    <w:name w:val="Colorful Grid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C05D9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5D9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05D9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05D9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05D9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05D9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05D9"/>
  </w:style>
  <w:style w:type="character" w:styleId="Refdenotadefim">
    <w:name w:val="end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05D9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05D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05D9"/>
    <w:rPr>
      <w:szCs w:val="20"/>
    </w:rPr>
  </w:style>
  <w:style w:type="table" w:styleId="TabeladeGrade1Clara">
    <w:name w:val="Grid Table 1 Light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har">
    <w:name w:val="Título 6 Char"/>
    <w:basedOn w:val="Fontepargpadro"/>
    <w:link w:val="Ttulo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8Char">
    <w:name w:val="Título 8 Char"/>
    <w:basedOn w:val="Fontepargpadro"/>
    <w:link w:val="Ttulo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05D9"/>
  </w:style>
  <w:style w:type="paragraph" w:styleId="EndereoHTML">
    <w:name w:val="HTML Address"/>
    <w:basedOn w:val="Normal"/>
    <w:link w:val="EndereoHTML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05D9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05D9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Fontepargpadro"/>
    <w:uiPriority w:val="99"/>
    <w:unhideWhenUsed/>
    <w:rsid w:val="00CC05D9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C0CA7"/>
    <w:rPr>
      <w:i/>
      <w:iCs/>
      <w:color w:val="6E6E6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Numerada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05D9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05D9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05D9"/>
  </w:style>
  <w:style w:type="character" w:styleId="Nmerodepgina">
    <w:name w:val="page number"/>
    <w:basedOn w:val="Fontepargpadro"/>
    <w:uiPriority w:val="99"/>
    <w:semiHidden/>
    <w:unhideWhenUsed/>
    <w:rsid w:val="00CC05D9"/>
  </w:style>
  <w:style w:type="table" w:styleId="TabelaSimples1">
    <w:name w:val="Plain Table 1"/>
    <w:basedOn w:val="Tabela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05D9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C05D9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C05D9"/>
  </w:style>
  <w:style w:type="character" w:customStyle="1" w:styleId="SaudaoChar">
    <w:name w:val="Saudação Char"/>
    <w:basedOn w:val="Fontepargpadro"/>
    <w:link w:val="Saudao"/>
    <w:uiPriority w:val="99"/>
    <w:semiHidden/>
    <w:rsid w:val="00CC05D9"/>
  </w:style>
  <w:style w:type="paragraph" w:styleId="Assinatura">
    <w:name w:val="Signature"/>
    <w:basedOn w:val="Normal"/>
    <w:link w:val="AssinaturaChar"/>
    <w:uiPriority w:val="99"/>
    <w:semiHidden/>
    <w:unhideWhenUsed/>
    <w:rsid w:val="00CC05D9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C05D9"/>
  </w:style>
  <w:style w:type="character" w:styleId="Forte">
    <w:name w:val="Strong"/>
    <w:basedOn w:val="Fontepargpadro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05D9"/>
  </w:style>
  <w:style w:type="paragraph" w:styleId="Sumrio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39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lattes.cnpq.br/925080494306866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7369752C894DC1B577DFD01CE02D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46CC7-0957-4679-828F-482DE708B9BA}"/>
      </w:docPartPr>
      <w:docPartBody>
        <w:p w:rsidR="00000000" w:rsidRDefault="008C128E">
          <w:pPr>
            <w:pStyle w:val="8B7369752C894DC1B577DFD01CE02DC2"/>
          </w:pPr>
          <w:r w:rsidRPr="00FB00BE">
            <w:rPr>
              <w:lang w:bidi="pt-BR"/>
            </w:rPr>
            <w:t>Objetivo</w:t>
          </w:r>
        </w:p>
      </w:docPartBody>
    </w:docPart>
    <w:docPart>
      <w:docPartPr>
        <w:name w:val="F08A9303823A4A22B18930AFF8CBC4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86E33-04F5-4C1F-9165-ED862D67CB92}"/>
      </w:docPartPr>
      <w:docPartBody>
        <w:p w:rsidR="00000000" w:rsidRDefault="00197FDE" w:rsidP="00197FDE">
          <w:pPr>
            <w:pStyle w:val="F08A9303823A4A22B18930AFF8CBC4FF"/>
          </w:pPr>
          <w:r w:rsidRPr="00FB00BE">
            <w:rPr>
              <w:lang w:bidi="pt-BR"/>
            </w:rPr>
            <w:t>Formação</w:t>
          </w:r>
        </w:p>
      </w:docPartBody>
    </w:docPart>
    <w:docPart>
      <w:docPartPr>
        <w:name w:val="73966030019940B196BCCB75BD64C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B38B3B-6E93-49E5-818C-F3F89AE46E99}"/>
      </w:docPartPr>
      <w:docPartBody>
        <w:p w:rsidR="00000000" w:rsidRDefault="00197FDE" w:rsidP="00197FDE">
          <w:pPr>
            <w:pStyle w:val="73966030019940B196BCCB75BD64C4D5"/>
          </w:pPr>
          <w:r w:rsidRPr="00FB00BE">
            <w:rPr>
              <w:lang w:bidi="pt-BR"/>
            </w:rPr>
            <w:t>Formação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DE"/>
    <w:rsid w:val="00197FDE"/>
    <w:rsid w:val="008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5CCE4FDCA7E42CA87B985869235AF58">
    <w:name w:val="65CCE4FDCA7E42CA87B985869235AF58"/>
  </w:style>
  <w:style w:type="paragraph" w:customStyle="1" w:styleId="AFCBE72B2B4246B9BCFA437D153B738E">
    <w:name w:val="AFCBE72B2B4246B9BCFA437D153B738E"/>
  </w:style>
  <w:style w:type="paragraph" w:customStyle="1" w:styleId="AFE743B767B140C49939061CA9F710FA">
    <w:name w:val="AFE743B767B140C49939061CA9F710FA"/>
  </w:style>
  <w:style w:type="paragraph" w:customStyle="1" w:styleId="EEF70E137A854B72952299D1A587317E">
    <w:name w:val="EEF70E137A854B72952299D1A587317E"/>
  </w:style>
  <w:style w:type="paragraph" w:customStyle="1" w:styleId="8B7369752C894DC1B577DFD01CE02DC2">
    <w:name w:val="8B7369752C894DC1B577DFD01CE02DC2"/>
  </w:style>
  <w:style w:type="paragraph" w:customStyle="1" w:styleId="FBC5FCF8E1C14E34BEDEF6A5E3BC38D4">
    <w:name w:val="FBC5FCF8E1C14E34BEDEF6A5E3BC38D4"/>
  </w:style>
  <w:style w:type="paragraph" w:customStyle="1" w:styleId="6C7221B8729341D7B0015164B6A474B7">
    <w:name w:val="6C7221B8729341D7B0015164B6A474B7"/>
  </w:style>
  <w:style w:type="paragraph" w:customStyle="1" w:styleId="E0511D21B4464D409775F62967C45F99">
    <w:name w:val="E0511D21B4464D409775F62967C45F99"/>
  </w:style>
  <w:style w:type="paragraph" w:customStyle="1" w:styleId="09869B524BE94F67884978AC714478CB">
    <w:name w:val="09869B524BE94F67884978AC714478CB"/>
  </w:style>
  <w:style w:type="paragraph" w:customStyle="1" w:styleId="21D77E031E0244D790BDCD7C9E81D205">
    <w:name w:val="21D77E031E0244D790BDCD7C9E81D205"/>
  </w:style>
  <w:style w:type="paragraph" w:customStyle="1" w:styleId="56E4808860C741F1A12763E2DA85796F">
    <w:name w:val="56E4808860C741F1A12763E2DA85796F"/>
  </w:style>
  <w:style w:type="paragraph" w:customStyle="1" w:styleId="B714C17DC1CF4DA7892E6C9F7A676ACE">
    <w:name w:val="B714C17DC1CF4DA7892E6C9F7A676ACE"/>
  </w:style>
  <w:style w:type="paragraph" w:customStyle="1" w:styleId="C72AA4AB28DB4A279E82ADB0723CB8B8">
    <w:name w:val="C72AA4AB28DB4A279E82ADB0723CB8B8"/>
  </w:style>
  <w:style w:type="paragraph" w:customStyle="1" w:styleId="230559135A2A4AD7AAED0DEE4EE3E4A1">
    <w:name w:val="230559135A2A4AD7AAED0DEE4EE3E4A1"/>
  </w:style>
  <w:style w:type="paragraph" w:customStyle="1" w:styleId="632684A5B3BD475996787104E3C0F4A2">
    <w:name w:val="632684A5B3BD475996787104E3C0F4A2"/>
  </w:style>
  <w:style w:type="paragraph" w:customStyle="1" w:styleId="81B2596064254DBDAA8E70F352537C0F">
    <w:name w:val="81B2596064254DBDAA8E70F352537C0F"/>
  </w:style>
  <w:style w:type="paragraph" w:customStyle="1" w:styleId="DAD740BA802A42F6812DDFD44C3E84EE">
    <w:name w:val="DAD740BA802A42F6812DDFD44C3E84EE"/>
  </w:style>
  <w:style w:type="paragraph" w:customStyle="1" w:styleId="9352CFF816FC4A718AA1C187D6DB41DD">
    <w:name w:val="9352CFF816FC4A718AA1C187D6DB41DD"/>
  </w:style>
  <w:style w:type="paragraph" w:customStyle="1" w:styleId="9A3304E287594CB7ACD72BE367AC3FC6">
    <w:name w:val="9A3304E287594CB7ACD72BE367AC3FC6"/>
  </w:style>
  <w:style w:type="paragraph" w:customStyle="1" w:styleId="C0AA2532CDB448DE9BC089D54FD64B3F">
    <w:name w:val="C0AA2532CDB448DE9BC089D54FD64B3F"/>
  </w:style>
  <w:style w:type="paragraph" w:customStyle="1" w:styleId="43F6825904724676AA4D75BD477A41B3">
    <w:name w:val="43F6825904724676AA4D75BD477A41B3"/>
  </w:style>
  <w:style w:type="paragraph" w:customStyle="1" w:styleId="F15BA53B6F8D41519535024A0F15FA9D">
    <w:name w:val="F15BA53B6F8D41519535024A0F15FA9D"/>
  </w:style>
  <w:style w:type="paragraph" w:customStyle="1" w:styleId="7384F1BE29954E80BC0699BC1A720804">
    <w:name w:val="7384F1BE29954E80BC0699BC1A720804"/>
  </w:style>
  <w:style w:type="paragraph" w:customStyle="1" w:styleId="D0801F41A5114DEDBC1D94869A7027E2">
    <w:name w:val="D0801F41A5114DEDBC1D94869A7027E2"/>
  </w:style>
  <w:style w:type="paragraph" w:customStyle="1" w:styleId="B60B68120C924A7093D7730AAD7A61EC">
    <w:name w:val="B60B68120C924A7093D7730AAD7A61EC"/>
  </w:style>
  <w:style w:type="paragraph" w:customStyle="1" w:styleId="17AA15CBCDEA441D865302BED87E0F09">
    <w:name w:val="17AA15CBCDEA441D865302BED87E0F09"/>
  </w:style>
  <w:style w:type="paragraph" w:customStyle="1" w:styleId="2D9205949C534BB1B9AE14684F0AFB06">
    <w:name w:val="2D9205949C534BB1B9AE14684F0AFB06"/>
  </w:style>
  <w:style w:type="paragraph" w:customStyle="1" w:styleId="94915748B8F64C1D9B18D95F17E84681">
    <w:name w:val="94915748B8F64C1D9B18D95F17E84681"/>
  </w:style>
  <w:style w:type="paragraph" w:customStyle="1" w:styleId="B35BBDFFE40D482B88462FEE1C04EC81">
    <w:name w:val="B35BBDFFE40D482B88462FEE1C04EC81"/>
  </w:style>
  <w:style w:type="paragraph" w:customStyle="1" w:styleId="F08A9303823A4A22B18930AFF8CBC4FF">
    <w:name w:val="F08A9303823A4A22B18930AFF8CBC4FF"/>
    <w:rsid w:val="00197FDE"/>
  </w:style>
  <w:style w:type="paragraph" w:customStyle="1" w:styleId="C1845ED75B2C4C75857E44C4037CB353">
    <w:name w:val="C1845ED75B2C4C75857E44C4037CB353"/>
    <w:rsid w:val="00197FDE"/>
  </w:style>
  <w:style w:type="paragraph" w:customStyle="1" w:styleId="73966030019940B196BCCB75BD64C4D5">
    <w:name w:val="73966030019940B196BCCB75BD64C4D5"/>
    <w:rsid w:val="00197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17</TotalTime>
  <Pages>3</Pages>
  <Words>407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</dc:creator>
  <cp:lastModifiedBy>Rafael Sakamoto</cp:lastModifiedBy>
  <cp:revision>15</cp:revision>
  <cp:lastPrinted>2019-05-03T04:02:00Z</cp:lastPrinted>
  <dcterms:created xsi:type="dcterms:W3CDTF">2019-05-03T03:54:00Z</dcterms:created>
  <dcterms:modified xsi:type="dcterms:W3CDTF">2019-05-03T04:22:00Z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